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5D9B8" w14:textId="3DE63B94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0582EA89" wp14:editId="277FAE80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A534E" id="Group 2" o:spid="_x0000_s1026" alt="&quot;&quot;" style="position:absolute;margin-left:-35pt;margin-top:-35pt;width:11in;height:612.75pt;z-index:-251659266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BUc3DbtBwAAwzoAAA4AAAAAAAAAAAAAAAAALgIAAGRycy9lMm9Eb2Mu&#10;eG1sUEsBAi0AFAAGAAgAAAAhABb2B93fAAAADQEAAA8AAAAAAAAAAAAAAAAARwoAAGRycy9kb3du&#10;cmV2LnhtbFBLBQYAAAAABAAEAPMAAABT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2CAA4E8A" w14:textId="77777777" w:rsidTr="00C46B32">
        <w:trPr>
          <w:trHeight w:val="2716"/>
        </w:trPr>
        <w:tc>
          <w:tcPr>
            <w:tcW w:w="1439" w:type="dxa"/>
          </w:tcPr>
          <w:p w14:paraId="0E5E6859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56D5E596" w14:textId="77777777" w:rsidR="00C46B32" w:rsidRDefault="00000000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54F861A6AABB4A9DBD976B6E01A051CA"/>
                </w:placeholder>
                <w:temporary/>
                <w:showingPlcHdr/>
                <w15:appearance w15:val="hidden"/>
              </w:sdtPr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66D5A1BA" w14:textId="77777777" w:rsidR="00C46B32" w:rsidRDefault="00C46B32"/>
        </w:tc>
      </w:tr>
      <w:tr w:rsidR="005B09BE" w14:paraId="6B8CFB1B" w14:textId="77777777" w:rsidTr="00BE7829">
        <w:trPr>
          <w:trHeight w:val="430"/>
        </w:trPr>
        <w:tc>
          <w:tcPr>
            <w:tcW w:w="14390" w:type="dxa"/>
            <w:gridSpan w:val="9"/>
          </w:tcPr>
          <w:p w14:paraId="1C93C22D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774DD659" wp14:editId="0024FC69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515BAE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71DB2E03" w14:textId="77777777" w:rsidTr="00292168">
        <w:trPr>
          <w:trHeight w:val="408"/>
        </w:trPr>
        <w:tc>
          <w:tcPr>
            <w:tcW w:w="2878" w:type="dxa"/>
            <w:gridSpan w:val="2"/>
          </w:tcPr>
          <w:p w14:paraId="1A8A34F2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431DDE63" w14:textId="77777777" w:rsidR="00292168" w:rsidRPr="00292168" w:rsidRDefault="00000000" w:rsidP="00EE5A14">
            <w:pPr>
              <w:pStyle w:val="Heading2"/>
            </w:pPr>
            <w:sdt>
              <w:sdtPr>
                <w:id w:val="2065522394"/>
                <w:placeholder>
                  <w:docPart w:val="F448A40D95D64D12941C4131B470CF3E"/>
                </w:placeholder>
                <w:temporary/>
                <w:showingPlcHdr/>
                <w15:appearance w15:val="hidden"/>
              </w:sdtPr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6BE957D3" w14:textId="77777777" w:rsidR="00292168" w:rsidRDefault="00292168"/>
        </w:tc>
      </w:tr>
      <w:tr w:rsidR="005B09BE" w14:paraId="769E2E0A" w14:textId="77777777" w:rsidTr="00DA07D7">
        <w:trPr>
          <w:trHeight w:val="854"/>
        </w:trPr>
        <w:tc>
          <w:tcPr>
            <w:tcW w:w="14390" w:type="dxa"/>
            <w:gridSpan w:val="9"/>
          </w:tcPr>
          <w:p w14:paraId="00812CBE" w14:textId="77777777" w:rsidR="005B09BE" w:rsidRDefault="005B09BE"/>
        </w:tc>
      </w:tr>
      <w:tr w:rsidR="00292168" w14:paraId="2A98D3AB" w14:textId="77777777" w:rsidTr="00292168">
        <w:tc>
          <w:tcPr>
            <w:tcW w:w="1439" w:type="dxa"/>
          </w:tcPr>
          <w:p w14:paraId="2D593E9B" w14:textId="77777777" w:rsidR="00292168" w:rsidRDefault="00292168"/>
        </w:tc>
        <w:tc>
          <w:tcPr>
            <w:tcW w:w="11512" w:type="dxa"/>
            <w:gridSpan w:val="7"/>
          </w:tcPr>
          <w:p w14:paraId="53C380D2" w14:textId="39B563C5" w:rsidR="00292168" w:rsidRPr="003A7B73" w:rsidRDefault="003A7B73" w:rsidP="00DD00C7">
            <w:pPr>
              <w:pStyle w:val="Heading1Alt"/>
              <w:rPr>
                <w:b/>
                <w:bCs/>
                <w:u w:val="single"/>
              </w:rPr>
            </w:pPr>
            <w:r w:rsidRPr="003A7B73">
              <w:rPr>
                <w:b/>
                <w:bCs/>
                <w:u w:val="single"/>
              </w:rPr>
              <w:t>{name}</w:t>
            </w:r>
          </w:p>
        </w:tc>
        <w:tc>
          <w:tcPr>
            <w:tcW w:w="1439" w:type="dxa"/>
          </w:tcPr>
          <w:p w14:paraId="0E31E131" w14:textId="77777777" w:rsidR="00292168" w:rsidRDefault="00292168"/>
        </w:tc>
      </w:tr>
      <w:tr w:rsidR="00292168" w14:paraId="2CAD5EA8" w14:textId="77777777" w:rsidTr="00292168">
        <w:tc>
          <w:tcPr>
            <w:tcW w:w="2878" w:type="dxa"/>
            <w:gridSpan w:val="2"/>
          </w:tcPr>
          <w:p w14:paraId="43FD09CF" w14:textId="77777777" w:rsidR="00292168" w:rsidRDefault="00292168"/>
        </w:tc>
        <w:tc>
          <w:tcPr>
            <w:tcW w:w="2878" w:type="dxa"/>
            <w:gridSpan w:val="2"/>
          </w:tcPr>
          <w:p w14:paraId="5D6E1700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25F40729" wp14:editId="1DC38085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9387C3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63753BCE" w14:textId="77777777" w:rsidR="00292168" w:rsidRDefault="00292168"/>
        </w:tc>
        <w:tc>
          <w:tcPr>
            <w:tcW w:w="2878" w:type="dxa"/>
          </w:tcPr>
          <w:p w14:paraId="238441C1" w14:textId="77777777" w:rsidR="00292168" w:rsidRDefault="00292168"/>
        </w:tc>
        <w:tc>
          <w:tcPr>
            <w:tcW w:w="2878" w:type="dxa"/>
            <w:gridSpan w:val="3"/>
          </w:tcPr>
          <w:p w14:paraId="23DB3C84" w14:textId="77777777" w:rsidR="00292168" w:rsidRDefault="00292168"/>
        </w:tc>
      </w:tr>
      <w:tr w:rsidR="005B09BE" w14:paraId="4D0DADE4" w14:textId="77777777" w:rsidTr="00EE5A14">
        <w:trPr>
          <w:trHeight w:val="342"/>
        </w:trPr>
        <w:tc>
          <w:tcPr>
            <w:tcW w:w="2878" w:type="dxa"/>
            <w:gridSpan w:val="2"/>
          </w:tcPr>
          <w:p w14:paraId="1215308B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51F41259" w14:textId="77777777" w:rsidR="005B09BE" w:rsidRDefault="00000000" w:rsidP="00EE5A14">
            <w:pPr>
              <w:pStyle w:val="Heading2"/>
            </w:pPr>
            <w:sdt>
              <w:sdtPr>
                <w:id w:val="604704577"/>
                <w:placeholder>
                  <w:docPart w:val="FD676EDFB49B4E28ACF360356D92BA44"/>
                </w:placeholder>
                <w:temporary/>
                <w:showingPlcHdr/>
                <w15:appearance w15:val="hidden"/>
              </w:sdtPr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1B70AF9C" w14:textId="77777777" w:rsidR="005B09BE" w:rsidRDefault="005B09BE"/>
        </w:tc>
      </w:tr>
      <w:tr w:rsidR="005B09BE" w14:paraId="6305C5EE" w14:textId="77777777" w:rsidTr="005B09BE">
        <w:trPr>
          <w:trHeight w:val="412"/>
        </w:trPr>
        <w:tc>
          <w:tcPr>
            <w:tcW w:w="2878" w:type="dxa"/>
            <w:gridSpan w:val="2"/>
          </w:tcPr>
          <w:p w14:paraId="20D4E2D7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220F11DF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372D6198" w14:textId="77777777" w:rsidR="005B09BE" w:rsidRDefault="005B09BE"/>
        </w:tc>
      </w:tr>
      <w:tr w:rsidR="005B09BE" w14:paraId="2F8A9D00" w14:textId="77777777" w:rsidTr="005B09BE">
        <w:trPr>
          <w:trHeight w:val="582"/>
        </w:trPr>
        <w:tc>
          <w:tcPr>
            <w:tcW w:w="2878" w:type="dxa"/>
            <w:gridSpan w:val="2"/>
          </w:tcPr>
          <w:p w14:paraId="6F8720C3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2E00C8DC" w14:textId="4608E599" w:rsidR="003A7B73" w:rsidRPr="003A7B73" w:rsidRDefault="003A7B73" w:rsidP="0004191C">
            <w:pPr>
              <w:pStyle w:val="Heading3"/>
            </w:pPr>
            <w:r>
              <w:t xml:space="preserve">Stenography Proficiency Examination, achieving a score of </w:t>
            </w:r>
            <w:r w:rsidRPr="0004157E">
              <w:rPr>
                <w:b/>
                <w:bCs/>
              </w:rPr>
              <w:t>{</w:t>
            </w:r>
            <w:proofErr w:type="spellStart"/>
            <w:r w:rsidRPr="0004157E">
              <w:rPr>
                <w:b/>
                <w:bCs/>
              </w:rPr>
              <w:t>obtainedMarks</w:t>
            </w:r>
            <w:proofErr w:type="spellEnd"/>
            <w:r w:rsidRPr="0004157E">
              <w:rPr>
                <w:b/>
                <w:bCs/>
              </w:rPr>
              <w:t>}</w:t>
            </w:r>
            <w:r>
              <w:t>/</w:t>
            </w:r>
            <w:r w:rsidRPr="0004157E">
              <w:rPr>
                <w:b/>
                <w:bCs/>
              </w:rPr>
              <w:t>{</w:t>
            </w:r>
            <w:proofErr w:type="spellStart"/>
            <w:proofErr w:type="gramStart"/>
            <w:r w:rsidRPr="0004157E">
              <w:rPr>
                <w:b/>
                <w:bCs/>
              </w:rPr>
              <w:t>totalMarks</w:t>
            </w:r>
            <w:proofErr w:type="spellEnd"/>
            <w:r w:rsidR="00C0681D" w:rsidRPr="0004157E">
              <w:rPr>
                <w:b/>
                <w:bCs/>
              </w:rPr>
              <w:t>},</w:t>
            </w:r>
            <w:proofErr w:type="gramEnd"/>
            <w:r w:rsidR="0004191C">
              <w:t xml:space="preserve"> </w:t>
            </w:r>
            <w:r>
              <w:t xml:space="preserve">and has been awarded a grade of </w:t>
            </w:r>
            <w:r w:rsidRPr="0004157E">
              <w:rPr>
                <w:b/>
                <w:bCs/>
              </w:rPr>
              <w:t>{grade}</w:t>
            </w:r>
            <w:r>
              <w:t>.</w:t>
            </w:r>
          </w:p>
        </w:tc>
        <w:tc>
          <w:tcPr>
            <w:tcW w:w="2878" w:type="dxa"/>
            <w:gridSpan w:val="3"/>
          </w:tcPr>
          <w:p w14:paraId="6F2668AD" w14:textId="77777777" w:rsidR="005B09BE" w:rsidRDefault="005B09BE"/>
        </w:tc>
      </w:tr>
      <w:tr w:rsidR="005B09BE" w14:paraId="567AAC02" w14:textId="77777777" w:rsidTr="005B09BE">
        <w:trPr>
          <w:trHeight w:val="666"/>
        </w:trPr>
        <w:tc>
          <w:tcPr>
            <w:tcW w:w="2878" w:type="dxa"/>
            <w:gridSpan w:val="2"/>
          </w:tcPr>
          <w:p w14:paraId="73B5CF0E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20D545EC" w14:textId="787F3788" w:rsidR="005B09BE" w:rsidRPr="005B09BE" w:rsidRDefault="0004191C" w:rsidP="005B09BE">
            <w:pPr>
              <w:pStyle w:val="Heading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0" behindDoc="0" locked="0" layoutInCell="1" allowOverlap="1" wp14:anchorId="43825D22" wp14:editId="173B0DE5">
                      <wp:simplePos x="0" y="0"/>
                      <wp:positionH relativeFrom="column">
                        <wp:posOffset>3337137</wp:posOffset>
                      </wp:positionH>
                      <wp:positionV relativeFrom="paragraph">
                        <wp:posOffset>127847</wp:posOffset>
                      </wp:positionV>
                      <wp:extent cx="2489200" cy="1016000"/>
                      <wp:effectExtent l="0" t="0" r="0" b="0"/>
                      <wp:wrapNone/>
                      <wp:docPr id="2106493850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9200" cy="10160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788F1C9" w14:textId="1A62D7F2" w:rsidR="0004191C" w:rsidRDefault="0004191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0314C9" wp14:editId="77E8159B">
                                        <wp:extent cx="1324815" cy="840939"/>
                                        <wp:effectExtent l="0" t="0" r="0" b="0"/>
                                        <wp:docPr id="1765799574" name="Picture 22" descr="A close up of a signatur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65799574" name="Picture 22" descr="A close up of a signature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9364" cy="8501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825D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left:0;text-align:left;margin-left:262.75pt;margin-top:10.05pt;width:196pt;height:80pt;z-index:251661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" filled="f" stroked="f" strokeweight="1pt">
                      <v:stroke miterlimit="4"/>
                      <v:textbox style="mso-fit-shape-to-text:t" inset="4pt,4pt,4pt,4pt">
                        <w:txbxContent>
                          <w:p w14:paraId="6788F1C9" w14:textId="1A62D7F2" w:rsidR="0004191C" w:rsidRDefault="000419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314C9" wp14:editId="77E8159B">
                                  <wp:extent cx="1324815" cy="840939"/>
                                  <wp:effectExtent l="0" t="0" r="0" b="0"/>
                                  <wp:docPr id="1765799574" name="Picture 22" descr="A close up of a signa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5799574" name="Picture 22" descr="A close up of a signatur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9364" cy="8501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78" w:type="dxa"/>
            <w:gridSpan w:val="3"/>
          </w:tcPr>
          <w:p w14:paraId="0A240A6E" w14:textId="15F6F231" w:rsidR="005B09BE" w:rsidRDefault="005B09BE"/>
          <w:p w14:paraId="72EAC193" w14:textId="77777777" w:rsidR="0004191C" w:rsidRDefault="0004191C"/>
          <w:p w14:paraId="30E82FB3" w14:textId="77777777" w:rsidR="0004191C" w:rsidRDefault="0004191C"/>
        </w:tc>
      </w:tr>
      <w:tr w:rsidR="005B09BE" w14:paraId="078F3C13" w14:textId="77777777" w:rsidTr="005B09BE">
        <w:trPr>
          <w:trHeight w:val="666"/>
        </w:trPr>
        <w:tc>
          <w:tcPr>
            <w:tcW w:w="1439" w:type="dxa"/>
          </w:tcPr>
          <w:p w14:paraId="3B25BB98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319A7B27" w14:textId="668A366C" w:rsidR="005B09BE" w:rsidRPr="005B09BE" w:rsidRDefault="00000000" w:rsidP="00EE5A14">
            <w:pPr>
              <w:jc w:val="center"/>
            </w:pPr>
            <w:sdt>
              <w:sdtPr>
                <w:id w:val="-922110409"/>
                <w:placeholder>
                  <w:docPart w:val="9D49D2EA90F6467594F23B4EA7C4675F"/>
                </w:placeholder>
                <w15:appearance w15:val="hidden"/>
              </w:sdtPr>
              <w:sdtContent>
                <w:r w:rsidR="003A7B73">
                  <w:t>{date}</w:t>
                </w:r>
              </w:sdtContent>
            </w:sdt>
          </w:p>
        </w:tc>
        <w:tc>
          <w:tcPr>
            <w:tcW w:w="1439" w:type="dxa"/>
            <w:vAlign w:val="center"/>
          </w:tcPr>
          <w:p w14:paraId="0E736535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67001187" w14:textId="4453C300" w:rsidR="005B09BE" w:rsidRDefault="0004191C" w:rsidP="00EE5A14">
            <w:pPr>
              <w:jc w:val="center"/>
            </w:pPr>
            <w:r w:rsidRPr="0004191C">
              <w:t>Dr.</w:t>
            </w:r>
            <w:r>
              <w:t xml:space="preserve"> </w:t>
            </w:r>
            <w:r w:rsidRPr="0004191C">
              <w:t>Sandeep Kadam</w:t>
            </w:r>
          </w:p>
          <w:p w14:paraId="652750B0" w14:textId="77777777" w:rsidR="0004191C" w:rsidRDefault="0004191C" w:rsidP="00EE5A14">
            <w:pPr>
              <w:jc w:val="center"/>
            </w:pPr>
            <w:r>
              <w:t>Principal</w:t>
            </w:r>
          </w:p>
          <w:p w14:paraId="7BFE5427" w14:textId="7FDE87F3" w:rsidR="0004191C" w:rsidRDefault="0004191C" w:rsidP="00EE5A14">
            <w:pPr>
              <w:jc w:val="center"/>
            </w:pPr>
            <w:r>
              <w:t>Keystone school of engineering</w:t>
            </w:r>
          </w:p>
        </w:tc>
        <w:tc>
          <w:tcPr>
            <w:tcW w:w="1439" w:type="dxa"/>
          </w:tcPr>
          <w:p w14:paraId="66EF5B52" w14:textId="2CE88294" w:rsidR="005B09BE" w:rsidRDefault="005B09BE"/>
        </w:tc>
      </w:tr>
      <w:tr w:rsidR="005B09BE" w14:paraId="69656BA1" w14:textId="77777777" w:rsidTr="0004191C">
        <w:trPr>
          <w:trHeight w:val="53"/>
        </w:trPr>
        <w:tc>
          <w:tcPr>
            <w:tcW w:w="2878" w:type="dxa"/>
            <w:gridSpan w:val="2"/>
          </w:tcPr>
          <w:p w14:paraId="1D004BDE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2F6B4882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41C97A4B" w14:textId="77777777" w:rsidR="005B09BE" w:rsidRDefault="005B09BE"/>
        </w:tc>
      </w:tr>
      <w:tr w:rsidR="005B09BE" w14:paraId="46DE6ABD" w14:textId="77777777" w:rsidTr="005B09BE">
        <w:trPr>
          <w:trHeight w:val="985"/>
        </w:trPr>
        <w:tc>
          <w:tcPr>
            <w:tcW w:w="2878" w:type="dxa"/>
            <w:gridSpan w:val="2"/>
          </w:tcPr>
          <w:p w14:paraId="72DEFE44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6FCD5D6D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34862000" w14:textId="2E3498D3" w:rsidR="005B09BE" w:rsidRPr="005B09BE" w:rsidRDefault="0004191C" w:rsidP="00EE5A14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32D7AF38" wp14:editId="225DF834">
                  <wp:extent cx="941981" cy="778934"/>
                  <wp:effectExtent l="0" t="0" r="0" b="2540"/>
                  <wp:docPr id="1516327062" name="Picture 18" descr="A pink logo with a bird and arrow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327062" name="Picture 18" descr="A pink logo with a bird and arrow&#10;&#10;AI-generated content may be incorrect.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31" t="24102" r="17053" b="22632"/>
                          <a:stretch/>
                        </pic:blipFill>
                        <pic:spPr bwMode="auto">
                          <a:xfrm>
                            <a:off x="0" y="0"/>
                            <a:ext cx="947795" cy="783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vAlign w:val="center"/>
          </w:tcPr>
          <w:p w14:paraId="18866E27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83C92F3" w14:textId="77777777" w:rsidR="005B09BE" w:rsidRDefault="005B09BE"/>
        </w:tc>
      </w:tr>
    </w:tbl>
    <w:p w14:paraId="5DB1B53E" w14:textId="77777777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100C5" w14:textId="77777777" w:rsidR="00063DCF" w:rsidRDefault="00063DCF" w:rsidP="00E274A2">
      <w:r>
        <w:separator/>
      </w:r>
    </w:p>
  </w:endnote>
  <w:endnote w:type="continuationSeparator" w:id="0">
    <w:p w14:paraId="338460D5" w14:textId="77777777" w:rsidR="00063DCF" w:rsidRDefault="00063DCF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D1200" w14:textId="77777777" w:rsidR="00063DCF" w:rsidRDefault="00063DCF" w:rsidP="00E274A2">
      <w:r>
        <w:separator/>
      </w:r>
    </w:p>
  </w:footnote>
  <w:footnote w:type="continuationSeparator" w:id="0">
    <w:p w14:paraId="227E0602" w14:textId="77777777" w:rsidR="00063DCF" w:rsidRDefault="00063DCF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27"/>
    <w:rsid w:val="000017A0"/>
    <w:rsid w:val="0004157E"/>
    <w:rsid w:val="0004191C"/>
    <w:rsid w:val="00063DCF"/>
    <w:rsid w:val="000A641B"/>
    <w:rsid w:val="00114D8E"/>
    <w:rsid w:val="0012521F"/>
    <w:rsid w:val="001B6C06"/>
    <w:rsid w:val="001E57B7"/>
    <w:rsid w:val="0025656E"/>
    <w:rsid w:val="00292168"/>
    <w:rsid w:val="00296FF3"/>
    <w:rsid w:val="00366216"/>
    <w:rsid w:val="003A7B73"/>
    <w:rsid w:val="003D4044"/>
    <w:rsid w:val="00404DFE"/>
    <w:rsid w:val="004079CD"/>
    <w:rsid w:val="00427727"/>
    <w:rsid w:val="004354A4"/>
    <w:rsid w:val="004B3F9C"/>
    <w:rsid w:val="004F6D24"/>
    <w:rsid w:val="0059337D"/>
    <w:rsid w:val="005B09BE"/>
    <w:rsid w:val="005D2215"/>
    <w:rsid w:val="006C60E6"/>
    <w:rsid w:val="0074596A"/>
    <w:rsid w:val="00793A50"/>
    <w:rsid w:val="007C7831"/>
    <w:rsid w:val="008E08B0"/>
    <w:rsid w:val="009C23D2"/>
    <w:rsid w:val="00AC0554"/>
    <w:rsid w:val="00B813A3"/>
    <w:rsid w:val="00C0681D"/>
    <w:rsid w:val="00C46B32"/>
    <w:rsid w:val="00CA2A06"/>
    <w:rsid w:val="00CB23DD"/>
    <w:rsid w:val="00CD1290"/>
    <w:rsid w:val="00DB7228"/>
    <w:rsid w:val="00DD00C7"/>
    <w:rsid w:val="00E274A2"/>
    <w:rsid w:val="00EA2CD7"/>
    <w:rsid w:val="00EE5A14"/>
    <w:rsid w:val="00F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747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F861A6AABB4A9DBD976B6E01A05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B0CDE-CC06-4A3E-B43E-6C2481FD920E}"/>
      </w:docPartPr>
      <w:docPartBody>
        <w:p w:rsidR="00334389" w:rsidRDefault="00000000">
          <w:pPr>
            <w:pStyle w:val="54F861A6AABB4A9DBD976B6E01A051CA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F448A40D95D64D12941C4131B470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19EA8-99AC-4E76-98F5-4A9122BB29F8}"/>
      </w:docPartPr>
      <w:docPartBody>
        <w:p w:rsidR="00334389" w:rsidRDefault="00000000">
          <w:pPr>
            <w:pStyle w:val="F448A40D95D64D12941C4131B470CF3E"/>
          </w:pPr>
          <w:r w:rsidRPr="00292168">
            <w:t>THIS ACKNOWLEDGES THAT</w:t>
          </w:r>
        </w:p>
      </w:docPartBody>
    </w:docPart>
    <w:docPart>
      <w:docPartPr>
        <w:name w:val="FD676EDFB49B4E28ACF360356D92B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5B57A-F3FB-446B-96BF-FB09D7861A5D}"/>
      </w:docPartPr>
      <w:docPartBody>
        <w:p w:rsidR="00334389" w:rsidRDefault="00000000">
          <w:pPr>
            <w:pStyle w:val="FD676EDFB49B4E28ACF360356D92BA44"/>
          </w:pPr>
          <w:r w:rsidRPr="005B09BE">
            <w:t>HAS SUCCESSFULLY COMPLETED THE</w:t>
          </w:r>
        </w:p>
      </w:docPartBody>
    </w:docPart>
    <w:docPart>
      <w:docPartPr>
        <w:name w:val="9D49D2EA90F6467594F23B4EA7C46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B3099-A9DC-46B3-8761-B48F88268E06}"/>
      </w:docPartPr>
      <w:docPartBody>
        <w:p w:rsidR="00334389" w:rsidRDefault="00000000">
          <w:pPr>
            <w:pStyle w:val="9D49D2EA90F6467594F23B4EA7C4675F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5D"/>
    <w:rsid w:val="001B6C06"/>
    <w:rsid w:val="002A77EB"/>
    <w:rsid w:val="00334389"/>
    <w:rsid w:val="00430F3A"/>
    <w:rsid w:val="004354A4"/>
    <w:rsid w:val="0056015D"/>
    <w:rsid w:val="00CA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F861A6AABB4A9DBD976B6E01A051CA">
    <w:name w:val="54F861A6AABB4A9DBD976B6E01A051CA"/>
  </w:style>
  <w:style w:type="paragraph" w:customStyle="1" w:styleId="F448A40D95D64D12941C4131B470CF3E">
    <w:name w:val="F448A40D95D64D12941C4131B470CF3E"/>
  </w:style>
  <w:style w:type="paragraph" w:customStyle="1" w:styleId="FD676EDFB49B4E28ACF360356D92BA44">
    <w:name w:val="FD676EDFB49B4E28ACF360356D92BA44"/>
  </w:style>
  <w:style w:type="paragraph" w:customStyle="1" w:styleId="9D49D2EA90F6467594F23B4EA7C4675F">
    <w:name w:val="9D49D2EA90F6467594F23B4EA7C467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2025-06-02T17:57:00Z</dcterms:created>
  <dcterms:modified xsi:type="dcterms:W3CDTF">2025-06-02T18:04:00Z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